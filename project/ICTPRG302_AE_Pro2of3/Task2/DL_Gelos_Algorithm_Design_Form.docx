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7D18" w:rsidP="008A6A42" w:rsidRDefault="00C47D18" w14:paraId="18AC8F97" w14:textId="23B0725D">
      <w:pPr>
        <w:pStyle w:val="Heading1"/>
      </w:pPr>
      <w:bookmarkStart w:name="_Toc81985359" w:id="0"/>
      <w:bookmarkStart w:name="_Toc79675761" w:id="1"/>
      <w:bookmarkStart w:name="_Toc519606992" w:id="2"/>
      <w:r w:rsidR="00C47D18">
        <w:rPr/>
        <w:t>Program Algorithm</w:t>
      </w:r>
      <w:bookmarkEnd w:id="0"/>
      <w:r w:rsidR="0007174D">
        <w:rPr/>
        <w:t xml:space="preserve"> – Pseudocode</w:t>
      </w:r>
    </w:p>
    <w:p w:rsidR="00FE49DC" w:rsidP="11B65387" w:rsidRDefault="00FE49DC" w14:paraId="7C8DCC21" w14:textId="5BA8BF9B">
      <w:pPr>
        <w:shd w:val="clear" w:color="auto" w:fill="1E1F22"/>
        <w:spacing w:before="0" w:beforeAutospacing="off" w:after="0" w:afterAutospacing="off"/>
      </w:pP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# 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Component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2 -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checking a username and password (logging in).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# This 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component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takes an existing username and password (for a previously registered user)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and checks if they match a valid entry in the file (accounts.txt).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assumes login is stored in the plaintext format "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username,password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"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Get the current username and password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username = </w:t>
      </w:r>
      <w:r w:rsidRPr="11B65387" w:rsidR="658E28D0">
        <w:rPr>
          <w:rFonts w:ascii="Consolas" w:hAnsi="Consolas" w:eastAsia="Consolas" w:cs="Consolas"/>
          <w:noProof w:val="0"/>
          <w:color w:val="8888C6"/>
          <w:sz w:val="19"/>
          <w:szCs w:val="19"/>
          <w:lang w:val="en-AU"/>
        </w:rPr>
        <w:t>input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(</w:t>
      </w:r>
      <w:r w:rsidRPr="11B65387" w:rsidR="658E28D0">
        <w:rPr>
          <w:rFonts w:ascii="Consolas" w:hAnsi="Consolas" w:eastAsia="Consolas" w:cs="Consolas"/>
          <w:noProof w:val="0"/>
          <w:color w:val="6AAB73"/>
          <w:sz w:val="19"/>
          <w:szCs w:val="19"/>
          <w:lang w:val="en-AU"/>
        </w:rPr>
        <w:t>"input username: "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)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password = </w:t>
      </w:r>
      <w:r w:rsidRPr="11B65387" w:rsidR="658E28D0">
        <w:rPr>
          <w:rFonts w:ascii="Consolas" w:hAnsi="Consolas" w:eastAsia="Consolas" w:cs="Consolas"/>
          <w:noProof w:val="0"/>
          <w:color w:val="8888C6"/>
          <w:sz w:val="19"/>
          <w:szCs w:val="19"/>
          <w:lang w:val="en-AU"/>
        </w:rPr>
        <w:t>input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(</w:t>
      </w:r>
      <w:r w:rsidRPr="11B65387" w:rsidR="658E28D0">
        <w:rPr>
          <w:rFonts w:ascii="Consolas" w:hAnsi="Consolas" w:eastAsia="Consolas" w:cs="Consolas"/>
          <w:noProof w:val="0"/>
          <w:color w:val="6AAB73"/>
          <w:sz w:val="19"/>
          <w:szCs w:val="19"/>
          <w:lang w:val="en-AU"/>
        </w:rPr>
        <w:t>"input password: "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)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combine username and password into one string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login = username +</w:t>
      </w:r>
      <w:r w:rsidRPr="11B65387" w:rsidR="658E28D0">
        <w:rPr>
          <w:rFonts w:ascii="Consolas" w:hAnsi="Consolas" w:eastAsia="Consolas" w:cs="Consolas"/>
          <w:noProof w:val="0"/>
          <w:color w:val="6AAB73"/>
          <w:sz w:val="19"/>
          <w:szCs w:val="19"/>
          <w:lang w:val="en-AU"/>
        </w:rPr>
        <w:t>","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+ password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set flag to show login state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valid_entry = </w:t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>False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open the accounts.txt file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file = </w:t>
      </w:r>
      <w:r w:rsidRPr="11B65387" w:rsidR="658E28D0">
        <w:rPr>
          <w:rFonts w:ascii="Consolas" w:hAnsi="Consolas" w:eastAsia="Consolas" w:cs="Consolas"/>
          <w:noProof w:val="0"/>
          <w:color w:val="8888C6"/>
          <w:sz w:val="19"/>
          <w:szCs w:val="19"/>
          <w:lang w:val="en-AU"/>
        </w:rPr>
        <w:t>open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(</w:t>
      </w:r>
      <w:r w:rsidRPr="11B65387" w:rsidR="658E28D0">
        <w:rPr>
          <w:rFonts w:ascii="Consolas" w:hAnsi="Consolas" w:eastAsia="Consolas" w:cs="Consolas"/>
          <w:noProof w:val="0"/>
          <w:color w:val="6AAB73"/>
          <w:sz w:val="19"/>
          <w:szCs w:val="19"/>
          <w:lang w:val="en-AU"/>
        </w:rPr>
        <w:t>"accounts.txt"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, </w:t>
      </w:r>
      <w:r w:rsidRPr="11B65387" w:rsidR="658E28D0">
        <w:rPr>
          <w:rFonts w:ascii="Consolas" w:hAnsi="Consolas" w:eastAsia="Consolas" w:cs="Consolas"/>
          <w:noProof w:val="0"/>
          <w:color w:val="6AAB73"/>
          <w:sz w:val="19"/>
          <w:szCs w:val="19"/>
          <w:lang w:val="en-AU"/>
        </w:rPr>
        <w:t>"r"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)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check if the file is opened in read only mode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 xml:space="preserve">if 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file.mode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 == </w:t>
      </w:r>
      <w:r w:rsidRPr="11B65387" w:rsidR="658E28D0">
        <w:rPr>
          <w:rFonts w:ascii="Consolas" w:hAnsi="Consolas" w:eastAsia="Consolas" w:cs="Consolas"/>
          <w:noProof w:val="0"/>
          <w:color w:val="6AAB73"/>
          <w:sz w:val="19"/>
          <w:szCs w:val="19"/>
          <w:lang w:val="en-AU"/>
        </w:rPr>
        <w:t>'r'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: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    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read the entire file and return it as a list of strings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   # where each string represents a line from the file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   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list = 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file.readlines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()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    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iterate through each line using for loop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   </w:t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 xml:space="preserve">for 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eachLine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 </w:t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 xml:space="preserve">in 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list: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        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selection using equality operator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       </w:t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 xml:space="preserve">if 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eachLine.strip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() == login: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            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set flag for valid entry to true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           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valid_entry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 = </w:t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>True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 xml:space="preserve">            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exit the loop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           </w:t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>break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CF8E6D"/>
          <w:sz w:val="19"/>
          <w:szCs w:val="19"/>
          <w:lang w:val="en-AU"/>
        </w:rPr>
        <w:t xml:space="preserve">    </w:t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show the result to the user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 xml:space="preserve">    </w:t>
      </w:r>
      <w:r w:rsidRPr="11B65387" w:rsidR="658E28D0">
        <w:rPr>
          <w:rFonts w:ascii="Consolas" w:hAnsi="Consolas" w:eastAsia="Consolas" w:cs="Consolas"/>
          <w:noProof w:val="0"/>
          <w:color w:val="8888C6"/>
          <w:sz w:val="19"/>
          <w:szCs w:val="19"/>
          <w:lang w:val="en-AU"/>
        </w:rPr>
        <w:t>print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(</w:t>
      </w:r>
      <w:r w:rsidRPr="11B65387" w:rsidR="658E28D0">
        <w:rPr>
          <w:rFonts w:ascii="Consolas" w:hAnsi="Consolas" w:eastAsia="Consolas" w:cs="Consolas"/>
          <w:noProof w:val="0"/>
          <w:color w:val="6AAB73"/>
          <w:sz w:val="19"/>
          <w:szCs w:val="19"/>
          <w:lang w:val="en-AU"/>
        </w:rPr>
        <w:t>"login for"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, username, </w:t>
      </w:r>
      <w:r w:rsidRPr="11B65387" w:rsidR="658E28D0">
        <w:rPr>
          <w:rFonts w:ascii="Consolas" w:hAnsi="Consolas" w:eastAsia="Consolas" w:cs="Consolas"/>
          <w:noProof w:val="0"/>
          <w:color w:val="6AAB73"/>
          <w:sz w:val="19"/>
          <w:szCs w:val="19"/>
          <w:lang w:val="en-AU"/>
        </w:rPr>
        <w:t>"is"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 xml:space="preserve">, 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valid_entry</w:t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)</w:t>
      </w:r>
      <w:r>
        <w:br/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7A7E85"/>
          <w:sz w:val="19"/>
          <w:szCs w:val="19"/>
          <w:lang w:val="en-AU"/>
        </w:rPr>
        <w:t># close file</w:t>
      </w:r>
      <w:r>
        <w:br/>
      </w:r>
      <w:r w:rsidRPr="11B65387" w:rsidR="658E28D0">
        <w:rPr>
          <w:rFonts w:ascii="Consolas" w:hAnsi="Consolas" w:eastAsia="Consolas" w:cs="Consolas"/>
          <w:noProof w:val="0"/>
          <w:color w:val="BCBEC4"/>
          <w:sz w:val="19"/>
          <w:szCs w:val="19"/>
          <w:lang w:val="en-AU"/>
        </w:rPr>
        <w:t>file.close()</w:t>
      </w:r>
    </w:p>
    <w:p w:rsidR="0007174D" w:rsidP="008A6A42" w:rsidRDefault="000D2735" w14:paraId="4204F916" w14:textId="20C7B0E8">
      <w:pPr>
        <w:pStyle w:val="Heading1"/>
      </w:pPr>
      <w:r>
        <w:br w:type="page"/>
      </w:r>
      <w:r w:rsidR="0007174D">
        <w:rPr/>
        <w:t xml:space="preserve">Program Algorithm – </w:t>
      </w:r>
      <w:r w:rsidR="00FF7B86">
        <w:rPr/>
        <w:t>Flowchart</w:t>
      </w:r>
    </w:p>
    <w:p w:rsidR="000D2735" w:rsidP="11B65387" w:rsidRDefault="000D2735" w14:paraId="53A902A3" w14:textId="15FE5F13">
      <w:pPr>
        <w:pStyle w:val="Normal"/>
        <w:keepLines w:val="0"/>
        <w:spacing w:before="0" w:after="0" w:line="240" w:lineRule="auto"/>
      </w:pPr>
      <w:r w:rsidR="309F532A">
        <w:drawing>
          <wp:inline wp14:editId="026C5B59" wp14:anchorId="1E518EFD">
            <wp:extent cx="3147752" cy="7527236"/>
            <wp:effectExtent l="0" t="0" r="0" b="0"/>
            <wp:docPr id="1117030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272fa26a0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752" cy="75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00" w:rsidRDefault="00507A00" w14:paraId="19D5C6CD" w14:textId="2F8C63BB">
      <w:pPr>
        <w:keepLines w:val="0"/>
        <w:spacing w:before="0" w:after="0" w:line="240" w:lineRule="auto"/>
      </w:pPr>
      <w:r>
        <w:br w:type="page"/>
      </w:r>
    </w:p>
    <w:p w:rsidR="00F36607" w:rsidP="008A6A42" w:rsidRDefault="005F237F" w14:paraId="4875EFAB" w14:textId="77777777">
      <w:pPr>
        <w:pStyle w:val="Heading1"/>
      </w:pPr>
      <w:bookmarkStart w:name="_Toc81985367" w:id="3"/>
      <w:r>
        <w:t xml:space="preserve">Algorithm </w:t>
      </w:r>
      <w:r w:rsidR="00F36607">
        <w:t>Feedback</w:t>
      </w:r>
    </w:p>
    <w:tbl>
      <w:tblPr>
        <w:tblStyle w:val="Gelos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w:rsidRPr="0096068C" w:rsidR="00F36607" w:rsidTr="008E75B6" w14:paraId="37454F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</w:tcPr>
          <w:p w:rsidRPr="0096068C" w:rsidR="00F36607" w:rsidP="00406F78" w:rsidRDefault="00F36607" w14:paraId="08C63754" w14:textId="4B0D8AC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Supervisor Feedback</w:t>
            </w:r>
          </w:p>
        </w:tc>
      </w:tr>
      <w:tr w:rsidR="00F36607" w:rsidTr="008E75B6" w14:paraId="1D2B2700" w14:textId="77777777">
        <w:tc>
          <w:tcPr>
            <w:tcW w:w="5000" w:type="pct"/>
          </w:tcPr>
          <w:p w:rsidR="00F36607" w:rsidP="00E34847" w:rsidRDefault="00F36607" w14:paraId="790703D6" w14:textId="64016F6A">
            <w:pPr>
              <w:spacing w:before="120" w:after="120"/>
            </w:pPr>
          </w:p>
        </w:tc>
      </w:tr>
    </w:tbl>
    <w:p w:rsidRPr="00F36607" w:rsidR="00F36607" w:rsidP="00F36607" w:rsidRDefault="00F36607" w14:paraId="7452D4DD" w14:textId="77777777">
      <w:pPr>
        <w:pStyle w:val="Body"/>
      </w:pPr>
    </w:p>
    <w:p w:rsidR="00F36607" w:rsidP="00F36607" w:rsidRDefault="00F36607" w14:paraId="7BC6DCCF" w14:textId="77777777">
      <w:pPr>
        <w:pStyle w:val="Body"/>
      </w:pPr>
    </w:p>
    <w:bookmarkEnd w:id="1"/>
    <w:bookmarkEnd w:id="2"/>
    <w:bookmarkEnd w:id="3"/>
    <w:p w:rsidR="004A5A54" w:rsidRDefault="004A5A54" w14:paraId="37DAD294" w14:textId="77777777">
      <w:pPr>
        <w:keepLines w:val="0"/>
        <w:spacing w:before="0" w:after="0" w:line="240" w:lineRule="auto"/>
      </w:pPr>
    </w:p>
    <w:sectPr w:rsidR="004A5A54" w:rsidSect="00AF30E8">
      <w:headerReference w:type="default" r:id="rId11"/>
      <w:footerReference w:type="default" r:id="rId12"/>
      <w:pgSz w:w="11906" w:h="16840" w:orient="portrait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256F" w:rsidP="00DC29E7" w:rsidRDefault="00D8256F" w14:paraId="707FC281" w14:textId="77777777">
      <w:r>
        <w:separator/>
      </w:r>
    </w:p>
    <w:p w:rsidR="00D8256F" w:rsidP="00DC29E7" w:rsidRDefault="00D8256F" w14:paraId="7055D176" w14:textId="77777777"/>
  </w:endnote>
  <w:endnote w:type="continuationSeparator" w:id="0">
    <w:p w:rsidR="00D8256F" w:rsidP="00DC29E7" w:rsidRDefault="00D8256F" w14:paraId="7E92CAAA" w14:textId="77777777">
      <w:r>
        <w:continuationSeparator/>
      </w:r>
    </w:p>
    <w:p w:rsidR="00D8256F" w:rsidP="00DC29E7" w:rsidRDefault="00D8256F" w14:paraId="6075DF2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13E7D" w:rsidR="00BE080F" w:rsidP="00BE080F" w:rsidRDefault="00BE080F" w14:paraId="4A074842" w14:textId="71697EA6">
    <w:pPr>
      <w:pStyle w:val="Footer"/>
      <w:tabs>
        <w:tab w:val="right" w:pos="8931"/>
      </w:tabs>
      <w:rPr>
        <w:rFonts w:asciiTheme="minorHAnsi" w:hAnsiTheme="minorHAnsi" w:cstheme="minorHAnsi"/>
        <w:sz w:val="24"/>
        <w:szCs w:val="24"/>
        <w:lang w:val="en-AU"/>
      </w:rPr>
    </w:pPr>
    <w:r w:rsidRPr="00713E7D">
      <w:rPr>
        <w:rFonts w:asciiTheme="minorHAnsi" w:hAnsiTheme="minorHAnsi" w:cstheme="minorHAnsi"/>
        <w:sz w:val="24"/>
        <w:szCs w:val="24"/>
        <w:lang w:val="en-AU"/>
      </w:rPr>
      <w:t>Gelos Algorithm Design Document</w:t>
    </w:r>
    <w:r w:rsidRPr="00713E7D">
      <w:rPr>
        <w:rFonts w:asciiTheme="minorHAnsi" w:hAnsiTheme="minorHAnsi" w:cstheme="minorHAnsi"/>
        <w:sz w:val="24"/>
        <w:szCs w:val="24"/>
        <w:lang w:val="en-AU"/>
      </w:rPr>
      <w:tab/>
    </w:r>
    <w:r w:rsidRPr="00713E7D">
      <w:rPr>
        <w:rFonts w:asciiTheme="minorHAnsi" w:hAnsiTheme="minorHAnsi" w:cstheme="minorHAnsi"/>
        <w:sz w:val="24"/>
        <w:szCs w:val="24"/>
        <w:lang w:val="en-AU"/>
      </w:rPr>
      <w:t xml:space="preserve">Page </w: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begin"/>
    </w:r>
    <w:r w:rsidRPr="00713E7D">
      <w:rPr>
        <w:rFonts w:asciiTheme="minorHAnsi" w:hAnsiTheme="minorHAnsi" w:cstheme="minorHAnsi"/>
        <w:sz w:val="24"/>
        <w:szCs w:val="24"/>
        <w:lang w:val="en-AU"/>
      </w:rPr>
      <w:instrText xml:space="preserve"> PAGE  \* Arabic  \* MERGEFORMAT </w:instrTex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separate"/>
    </w:r>
    <w:r w:rsidRPr="00713E7D">
      <w:rPr>
        <w:rFonts w:asciiTheme="minorHAnsi" w:hAnsiTheme="minorHAnsi" w:cstheme="minorHAnsi"/>
        <w:sz w:val="24"/>
        <w:szCs w:val="24"/>
        <w:lang w:val="en-AU"/>
      </w:rPr>
      <w:t>2</w: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end"/>
    </w:r>
    <w:r w:rsidRPr="00713E7D">
      <w:rPr>
        <w:rFonts w:asciiTheme="minorHAnsi" w:hAnsiTheme="minorHAnsi" w:cstheme="minorHAnsi"/>
        <w:sz w:val="24"/>
        <w:szCs w:val="24"/>
        <w:lang w:val="en-AU"/>
      </w:rPr>
      <w:t xml:space="preserve"> of </w: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begin"/>
    </w:r>
    <w:r w:rsidRPr="00713E7D">
      <w:rPr>
        <w:rFonts w:asciiTheme="minorHAnsi" w:hAnsiTheme="minorHAnsi" w:cstheme="minorHAnsi"/>
        <w:sz w:val="24"/>
        <w:szCs w:val="24"/>
        <w:lang w:val="en-AU"/>
      </w:rPr>
      <w:instrText xml:space="preserve"> NUMPAGES  \* Arabic  \* MERGEFORMAT </w:instrTex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separate"/>
    </w:r>
    <w:r w:rsidRPr="00713E7D">
      <w:rPr>
        <w:rFonts w:asciiTheme="minorHAnsi" w:hAnsiTheme="minorHAnsi" w:cstheme="minorHAnsi"/>
        <w:sz w:val="24"/>
        <w:szCs w:val="24"/>
        <w:lang w:val="en-AU"/>
      </w:rPr>
      <w:t>3</w: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end"/>
    </w:r>
  </w:p>
  <w:p w:rsidRPr="00713E7D" w:rsidR="00BE080F" w:rsidRDefault="00BE080F" w14:paraId="167230F6" w14:textId="77777777">
    <w:pPr>
      <w:pStyle w:val="Footer"/>
      <w:rPr>
        <w:rFonts w:asciiTheme="minorHAnsi" w:hAnsiTheme="minorHAnsi" w:cstheme="min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256F" w:rsidP="00DC29E7" w:rsidRDefault="00D8256F" w14:paraId="4C2332ED" w14:textId="77777777">
      <w:r>
        <w:separator/>
      </w:r>
    </w:p>
    <w:p w:rsidR="00D8256F" w:rsidP="00DC29E7" w:rsidRDefault="00D8256F" w14:paraId="7D658948" w14:textId="77777777"/>
  </w:footnote>
  <w:footnote w:type="continuationSeparator" w:id="0">
    <w:p w:rsidR="00D8256F" w:rsidP="00DC29E7" w:rsidRDefault="00D8256F" w14:paraId="1CEBEA59" w14:textId="77777777">
      <w:r>
        <w:continuationSeparator/>
      </w:r>
    </w:p>
    <w:p w:rsidR="00D8256F" w:rsidP="00DC29E7" w:rsidRDefault="00D8256F" w14:paraId="218A06F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="001463B5" w:rsidP="001463B5" w:rsidRDefault="005B7129" w14:paraId="5894A257" w14:textId="548508EF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36150D73" wp14:editId="52DC6941">
          <wp:simplePos x="0" y="0"/>
          <wp:positionH relativeFrom="page">
            <wp:posOffset>12924</wp:posOffset>
          </wp:positionH>
          <wp:positionV relativeFrom="paragraph">
            <wp:posOffset>-376517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193C73">
      <w:t>Algorithm</w:t>
    </w:r>
    <w:r w:rsidR="001463B5">
      <w:t xml:space="preserve"> Design Document</w:t>
    </w:r>
  </w:p>
  <w:p w:rsidR="005B7129" w:rsidP="001463B5" w:rsidRDefault="001463B5" w14:paraId="65143EE8" w14:textId="57354B7C">
    <w:pPr>
      <w:pStyle w:val="Header"/>
      <w:tabs>
        <w:tab w:val="clear" w:pos="4513"/>
        <w:tab w:val="clear" w:pos="9026"/>
        <w:tab w:val="left" w:pos="6247"/>
      </w:tabs>
      <w:jc w:val="right"/>
    </w:pPr>
    <w:r w:rsidRPr="11B65387" w:rsidR="11B65387">
      <w:rPr>
        <w:rFonts w:ascii="Arial" w:hAnsi="Arial" w:eastAsia="" w:cs="" w:eastAsiaTheme="majorEastAsia" w:cstheme="majorBidi"/>
        <w:b w:val="1"/>
        <w:bCs w:val="1"/>
        <w:color w:val="A08463" w:themeColor="accent2" w:themeTint="FF" w:themeShade="FF"/>
        <w:sz w:val="28"/>
        <w:szCs w:val="28"/>
      </w:rPr>
      <w:t>Programmer</w:t>
    </w:r>
    <w:r w:rsidRPr="11B65387" w:rsidR="11B65387">
      <w:rPr>
        <w:rFonts w:ascii="Arial" w:hAnsi="Arial"/>
        <w:color w:val="A08463" w:themeColor="accent2" w:themeTint="FF" w:themeShade="FF"/>
      </w:rPr>
      <w:t>:</w:t>
    </w:r>
    <w:r w:rsidR="11B65387">
      <w:rPr/>
      <w:t xml:space="preserve"> </w:t>
    </w:r>
    <w:sdt>
      <w:sdtPr>
        <w:id w:val="133679577"/>
        <w:placeholder>
          <w:docPart w:val="5964B2A1A1E242CB936345E9C1F1713A"/>
        </w:placeholder>
        <w:rPr>
          <w:rStyle w:val="Heading4Char"/>
          <w:b w:val="0"/>
          <w:bCs w:val="0"/>
        </w:rPr>
      </w:sdtPr>
      <w:sdtContent>
        <w:r w:rsidRPr="11B65387" w:rsidR="11B65387">
          <w:rPr>
            <w:rStyle w:val="Heading4Char"/>
            <w:b w:val="0"/>
            <w:bCs w:val="0"/>
          </w:rPr>
          <w:t>Daniel Ly</w:t>
        </w:r>
      </w:sdtContent>
      <w:sdtEndPr>
        <w:rPr>
          <w:rStyle w:val="Heading4Char"/>
          <w:b w:val="0"/>
          <w:bCs w:val="0"/>
        </w:rPr>
      </w:sdtEndPr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hint="default" w:ascii="Symbol" w:hAnsi="Symbol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hint="default" w:ascii="Wingdings" w:hAnsi="Wingdings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hint="default" w:ascii="Symbol" w:hAnsi="Symbol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hint="default" w:ascii="Wingdings" w:hAnsi="Wingdings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hint="default" w:ascii="Wingdings" w:hAnsi="Wingdings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0419120">
    <w:abstractNumId w:val="16"/>
  </w:num>
  <w:num w:numId="2" w16cid:durableId="1952584938">
    <w:abstractNumId w:val="13"/>
  </w:num>
  <w:num w:numId="3" w16cid:durableId="1706320959">
    <w:abstractNumId w:val="27"/>
  </w:num>
  <w:num w:numId="4" w16cid:durableId="1848013116">
    <w:abstractNumId w:val="23"/>
  </w:num>
  <w:num w:numId="5" w16cid:durableId="2011132083">
    <w:abstractNumId w:val="25"/>
  </w:num>
  <w:num w:numId="6" w16cid:durableId="1556352679">
    <w:abstractNumId w:val="19"/>
  </w:num>
  <w:num w:numId="7" w16cid:durableId="843200819">
    <w:abstractNumId w:val="9"/>
  </w:num>
  <w:num w:numId="8" w16cid:durableId="479271932">
    <w:abstractNumId w:val="6"/>
  </w:num>
  <w:num w:numId="9" w16cid:durableId="1528760618">
    <w:abstractNumId w:val="5"/>
  </w:num>
  <w:num w:numId="10" w16cid:durableId="559367108">
    <w:abstractNumId w:val="4"/>
  </w:num>
  <w:num w:numId="11" w16cid:durableId="1440490854">
    <w:abstractNumId w:val="2"/>
  </w:num>
  <w:num w:numId="12" w16cid:durableId="839739100">
    <w:abstractNumId w:val="1"/>
  </w:num>
  <w:num w:numId="13" w16cid:durableId="1205755680">
    <w:abstractNumId w:val="0"/>
  </w:num>
  <w:num w:numId="14" w16cid:durableId="296255450">
    <w:abstractNumId w:val="20"/>
  </w:num>
  <w:num w:numId="15" w16cid:durableId="560403954">
    <w:abstractNumId w:val="21"/>
  </w:num>
  <w:num w:numId="16" w16cid:durableId="1240479441">
    <w:abstractNumId w:val="24"/>
  </w:num>
  <w:num w:numId="17" w16cid:durableId="1810702826">
    <w:abstractNumId w:val="18"/>
  </w:num>
  <w:num w:numId="18" w16cid:durableId="995381641">
    <w:abstractNumId w:val="12"/>
  </w:num>
  <w:num w:numId="19" w16cid:durableId="290601225">
    <w:abstractNumId w:val="17"/>
  </w:num>
  <w:num w:numId="20" w16cid:durableId="436801477">
    <w:abstractNumId w:val="11"/>
  </w:num>
  <w:num w:numId="21" w16cid:durableId="789129316">
    <w:abstractNumId w:val="15"/>
  </w:num>
  <w:num w:numId="22" w16cid:durableId="320620426">
    <w:abstractNumId w:val="14"/>
  </w:num>
  <w:num w:numId="23" w16cid:durableId="1061250335">
    <w:abstractNumId w:val="22"/>
  </w:num>
  <w:num w:numId="24" w16cid:durableId="2055109431">
    <w:abstractNumId w:val="8"/>
  </w:num>
  <w:num w:numId="25" w16cid:durableId="1730641495">
    <w:abstractNumId w:val="7"/>
  </w:num>
  <w:num w:numId="26" w16cid:durableId="469857756">
    <w:abstractNumId w:val="3"/>
  </w:num>
  <w:num w:numId="27" w16cid:durableId="8346868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89972949">
    <w:abstractNumId w:val="16"/>
  </w:num>
  <w:num w:numId="29" w16cid:durableId="1910460931">
    <w:abstractNumId w:val="27"/>
  </w:num>
  <w:num w:numId="30" w16cid:durableId="807431739">
    <w:abstractNumId w:val="23"/>
  </w:num>
  <w:num w:numId="31" w16cid:durableId="137842001">
    <w:abstractNumId w:val="25"/>
  </w:num>
  <w:num w:numId="32" w16cid:durableId="1962375338">
    <w:abstractNumId w:val="26"/>
  </w:num>
  <w:num w:numId="33" w16cid:durableId="1063676591">
    <w:abstractNumId w:val="28"/>
  </w:num>
  <w:num w:numId="34" w16cid:durableId="858934960">
    <w:abstractNumId w:val="10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sFAHWC47k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70A47"/>
    <w:rsid w:val="00070DBB"/>
    <w:rsid w:val="0007174D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3B5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3C73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1ED0"/>
    <w:rsid w:val="0026330A"/>
    <w:rsid w:val="00263F34"/>
    <w:rsid w:val="00266773"/>
    <w:rsid w:val="00273956"/>
    <w:rsid w:val="00274579"/>
    <w:rsid w:val="00276F79"/>
    <w:rsid w:val="00277124"/>
    <w:rsid w:val="0027772C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300077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7A05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0F4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A54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06C7"/>
    <w:rsid w:val="004E2C77"/>
    <w:rsid w:val="004E507B"/>
    <w:rsid w:val="004F00A6"/>
    <w:rsid w:val="004F4E32"/>
    <w:rsid w:val="005007AE"/>
    <w:rsid w:val="00504861"/>
    <w:rsid w:val="00505C52"/>
    <w:rsid w:val="00507A00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3A83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B7129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237F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E6D8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3E7D"/>
    <w:rsid w:val="007169AE"/>
    <w:rsid w:val="007174A4"/>
    <w:rsid w:val="0071777C"/>
    <w:rsid w:val="00720C46"/>
    <w:rsid w:val="00721277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2016D"/>
    <w:rsid w:val="0082039F"/>
    <w:rsid w:val="008206DF"/>
    <w:rsid w:val="0082101E"/>
    <w:rsid w:val="008236A9"/>
    <w:rsid w:val="00823E00"/>
    <w:rsid w:val="0082441E"/>
    <w:rsid w:val="00827189"/>
    <w:rsid w:val="00830FE4"/>
    <w:rsid w:val="00831F66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14F1"/>
    <w:rsid w:val="008A36F3"/>
    <w:rsid w:val="008A375C"/>
    <w:rsid w:val="008A40D7"/>
    <w:rsid w:val="008A457C"/>
    <w:rsid w:val="008A4A43"/>
    <w:rsid w:val="008A5E81"/>
    <w:rsid w:val="008A6A42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E75B6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1286"/>
    <w:rsid w:val="00A85212"/>
    <w:rsid w:val="00A879AF"/>
    <w:rsid w:val="00A916C3"/>
    <w:rsid w:val="00A920A3"/>
    <w:rsid w:val="00AA0824"/>
    <w:rsid w:val="00AA0E18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080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3F40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256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482C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4847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92D"/>
    <w:rsid w:val="00EE1083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6607"/>
    <w:rsid w:val="00F37FCC"/>
    <w:rsid w:val="00F45B96"/>
    <w:rsid w:val="00F50C19"/>
    <w:rsid w:val="00F52AE1"/>
    <w:rsid w:val="00F53BDB"/>
    <w:rsid w:val="00F53BF9"/>
    <w:rsid w:val="00F53CEB"/>
    <w:rsid w:val="00F541D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090A"/>
    <w:rsid w:val="00F87421"/>
    <w:rsid w:val="00F87D74"/>
    <w:rsid w:val="00F901DD"/>
    <w:rsid w:val="00F90694"/>
    <w:rsid w:val="00F90DC2"/>
    <w:rsid w:val="00F91C59"/>
    <w:rsid w:val="00F962FF"/>
    <w:rsid w:val="00F97EF9"/>
    <w:rsid w:val="00FA055D"/>
    <w:rsid w:val="00FA0C5B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49DC"/>
    <w:rsid w:val="00FE525E"/>
    <w:rsid w:val="00FE5E5C"/>
    <w:rsid w:val="00FE62D8"/>
    <w:rsid w:val="00FF00ED"/>
    <w:rsid w:val="00FF0D5C"/>
    <w:rsid w:val="00FF539A"/>
    <w:rsid w:val="00FF6523"/>
    <w:rsid w:val="00FF7B86"/>
    <w:rsid w:val="0246A301"/>
    <w:rsid w:val="11B65387"/>
    <w:rsid w:val="309F532A"/>
    <w:rsid w:val="46F391C0"/>
    <w:rsid w:val="658E28D0"/>
    <w:rsid w:val="77ACCF4F"/>
    <w:rsid w:val="7C9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8A6A42"/>
    <w:pPr>
      <w:spacing w:before="24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hAnsi="Georgia" w:cs="Arial" w:eastAsiaTheme="majorEastAsia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hAnsi="Georgia" w:cs="Arial" w:eastAsiaTheme="majorEastAsia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styleId="TableText" w:customStyle="1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A6A42"/>
    <w:rPr>
      <w:rFonts w:ascii="Georgia" w:hAnsi="Georgia" w:eastAsiaTheme="majorEastAsia" w:cstheme="majorBidi"/>
      <w:noProof/>
      <w:color w:val="A08463" w:themeColor="accent2"/>
      <w:spacing w:val="-10"/>
      <w:sz w:val="56"/>
      <w:szCs w:val="56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rsid w:val="009E6349"/>
    <w:rPr>
      <w:rFonts w:ascii="Georgia" w:hAnsi="Georgia" w:cs="Arial" w:eastAsiaTheme="majorEastAsia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hAnsi="Georgia" w:eastAsiaTheme="majorEastAsia" w:cstheme="majorBidi"/>
      <w:b/>
      <w:color w:val="424754" w:themeColor="text2"/>
      <w:spacing w:val="-10"/>
      <w:sz w:val="56"/>
      <w:szCs w:val="56"/>
      <w:lang w:val="en-AU"/>
    </w:rPr>
  </w:style>
  <w:style w:type="character" w:styleId="TitleChar" w:customStyle="1">
    <w:name w:val="Title Char"/>
    <w:basedOn w:val="DefaultParagraphFont"/>
    <w:link w:val="Title"/>
    <w:uiPriority w:val="10"/>
    <w:rsid w:val="009E6349"/>
    <w:rPr>
      <w:rFonts w:ascii="Georgia" w:hAnsi="Georgia" w:eastAsiaTheme="majorEastAsia" w:cstheme="majorBidi"/>
      <w:b/>
      <w:color w:val="424754" w:themeColor="text2"/>
      <w:spacing w:val="-10"/>
      <w:sz w:val="56"/>
      <w:szCs w:val="56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rsid w:val="009E6349"/>
    <w:rPr>
      <w:rFonts w:ascii="Georgia" w:hAnsi="Georgia" w:cs="Arial" w:eastAsiaTheme="majorEastAsia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styleId="Gelostable" w:customStyle="1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color="424754" w:themeColor="text2" w:sz="2" w:space="0"/>
        <w:bottom w:val="single" w:color="424754" w:themeColor="text2" w:sz="2" w:space="0"/>
        <w:insideH w:val="single" w:color="424754" w:themeColor="text2" w:sz="2" w:space="0"/>
        <w:insideV w:val="single" w:color="424754" w:themeColor="text2" w:sz="2" w:space="0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color="FFFFFF" w:themeColor="background1" w:sz="4" w:space="0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color="D4E0E5" w:themeColor="accent4" w:themeTint="66" w:sz="4" w:space="0"/>
        <w:left w:val="single" w:color="D4E0E5" w:themeColor="accent4" w:themeTint="66" w:sz="4" w:space="0"/>
        <w:bottom w:val="single" w:color="D4E0E5" w:themeColor="accent4" w:themeTint="66" w:sz="4" w:space="0"/>
        <w:right w:val="single" w:color="D4E0E5" w:themeColor="accent4" w:themeTint="66" w:sz="4" w:space="0"/>
        <w:insideH w:val="single" w:color="D4E0E5" w:themeColor="accent4" w:themeTint="66" w:sz="4" w:space="0"/>
        <w:insideV w:val="single" w:color="D4E0E5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ED0D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0D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color="79DDF9" w:themeColor="accent3" w:themeTint="66" w:sz="4" w:space="0"/>
        <w:left w:val="single" w:color="79DDF9" w:themeColor="accent3" w:themeTint="66" w:sz="4" w:space="0"/>
        <w:bottom w:val="single" w:color="79DDF9" w:themeColor="accent3" w:themeTint="66" w:sz="4" w:space="0"/>
        <w:right w:val="single" w:color="79DDF9" w:themeColor="accent3" w:themeTint="66" w:sz="4" w:space="0"/>
        <w:insideH w:val="single" w:color="79DDF9" w:themeColor="accent3" w:themeTint="66" w:sz="4" w:space="0"/>
        <w:insideV w:val="single" w:color="79DDF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36CCF5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6CCF5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color="D9CDC0" w:themeColor="accent2" w:themeTint="66" w:sz="4" w:space="0"/>
        <w:left w:val="single" w:color="D9CDC0" w:themeColor="accent2" w:themeTint="66" w:sz="4" w:space="0"/>
        <w:bottom w:val="single" w:color="D9CDC0" w:themeColor="accent2" w:themeTint="66" w:sz="4" w:space="0"/>
        <w:right w:val="single" w:color="D9CDC0" w:themeColor="accent2" w:themeTint="66" w:sz="4" w:space="0"/>
        <w:insideH w:val="single" w:color="D9CDC0" w:themeColor="accent2" w:themeTint="66" w:sz="4" w:space="0"/>
        <w:insideV w:val="single" w:color="D9CDC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6B5A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B5A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color="F1DDBE" w:themeColor="accent1" w:themeTint="66" w:sz="4" w:space="0"/>
        <w:left w:val="single" w:color="F1DDBE" w:themeColor="accent1" w:themeTint="66" w:sz="4" w:space="0"/>
        <w:bottom w:val="single" w:color="F1DDBE" w:themeColor="accent1" w:themeTint="66" w:sz="4" w:space="0"/>
        <w:right w:val="single" w:color="F1DDBE" w:themeColor="accent1" w:themeTint="66" w:sz="4" w:space="0"/>
        <w:insideH w:val="single" w:color="F1DDBE" w:themeColor="accent1" w:themeTint="66" w:sz="4" w:space="0"/>
        <w:insideV w:val="single" w:color="F1DDB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CC9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CC9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color="EACC9E" w:themeColor="accent1" w:themeTint="99" w:sz="4" w:space="0"/>
        <w:bottom w:val="single" w:color="EACC9E" w:themeColor="accent1" w:themeTint="99" w:sz="4" w:space="0"/>
        <w:insideH w:val="single" w:color="EACC9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CC9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CC9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TablePlan2go" w:customStyle="1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="0" w:beforeLines="0" w:beforeAutospacing="0" w:after="0" w:afterLines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color="3BB54A" w:sz="8" w:space="0"/>
          <w:left w:val="nil"/>
          <w:bottom w:val="single" w:color="3BB54A" w:sz="12" w:space="0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hAnsi="Georgia" w:eastAsiaTheme="majorEastAs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hAnsi="Calibri" w:cs="Arial" w:eastAsiaTheme="majorEastAsia"/>
      <w:color w:val="A08463" w:themeColor="accent2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rsid w:val="00721277"/>
    <w:rPr>
      <w:rFonts w:ascii="Calibri" w:hAnsi="Calibri" w:cs="Arial" w:eastAsiaTheme="majorEastAsia"/>
      <w:color w:val="A08463" w:themeColor="accent2"/>
      <w:sz w:val="40"/>
      <w:szCs w:val="40"/>
    </w:rPr>
  </w:style>
  <w:style w:type="paragraph" w:styleId="TableHeaderRow" w:customStyle="1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styleId="TableListBullet" w:customStyle="1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styleId="TablePlan2go2" w:customStyle="1">
    <w:name w:val="Table Plan2go 2"/>
    <w:basedOn w:val="TablePlan2go"/>
    <w:uiPriority w:val="99"/>
    <w:rsid w:val="00DC243C"/>
    <w:tblPr/>
    <w:tblStylePr w:type="firstRow">
      <w:pPr>
        <w:wordWrap/>
        <w:spacing w:before="0" w:beforeLines="0" w:beforeAutospacing="0" w:after="0" w:afterLines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color="3BB54A" w:sz="8" w:space="0"/>
          <w:left w:val="nil"/>
          <w:bottom w:val="single" w:color="3BB54A" w:sz="12" w:space="0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ableListNum" w:customStyle="1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styleId="TableText-Sml" w:customStyle="1">
    <w:name w:val="Table Text-Sml"/>
    <w:basedOn w:val="TableText"/>
    <w:uiPriority w:val="1"/>
    <w:qFormat/>
    <w:rsid w:val="00DC243C"/>
    <w:rPr>
      <w:sz w:val="18"/>
      <w:szCs w:val="17"/>
    </w:rPr>
  </w:style>
  <w:style w:type="paragraph" w:styleId="Figure" w:customStyle="1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9E6349"/>
    <w:rPr>
      <w:rFonts w:ascii="Calibri" w:hAnsi="Calibri" w:eastAsiaTheme="majorEastAsia" w:cstheme="majorBidi"/>
      <w:b/>
      <w:iCs/>
      <w:color w:val="000000" w:themeColor="text1"/>
      <w:sz w:val="28"/>
      <w:szCs w:val="28"/>
      <w:lang w:val="en-AU"/>
    </w:rPr>
  </w:style>
  <w:style w:type="character" w:styleId="Heading5Char" w:customStyle="1">
    <w:name w:val="Heading 5 Char"/>
    <w:basedOn w:val="DefaultParagraphFont"/>
    <w:link w:val="Heading5"/>
    <w:uiPriority w:val="9"/>
    <w:rsid w:val="009E6349"/>
    <w:rPr>
      <w:rFonts w:ascii="Calibri" w:hAnsi="Calibri" w:eastAsiaTheme="majorEastAsia" w:cstheme="majorBidi"/>
      <w:b/>
      <w:color w:val="424754" w:themeColor="text2"/>
      <w:sz w:val="24"/>
      <w:szCs w:val="24"/>
      <w:lang w:val="en-AU"/>
    </w:rPr>
  </w:style>
  <w:style w:type="paragraph" w:styleId="Appendix" w:customStyle="1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cs="Arial" w:eastAsiaTheme="minorEastAsia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6349"/>
    <w:rPr>
      <w:rFonts w:ascii="Calibri" w:hAnsi="Calibri" w:eastAsiaTheme="majorEastAsia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color="077A99" w:themeColor="accent3" w:sz="8" w:space="9"/>
        <w:left w:val="single" w:color="077A99" w:themeColor="accent3" w:sz="8" w:space="9"/>
        <w:bottom w:val="single" w:color="077A99" w:themeColor="accent3" w:sz="8" w:space="9"/>
        <w:right w:val="single" w:color="077A99" w:themeColor="accent3" w:sz="8" w:space="9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styleId="LCL" w:customStyle="1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="0" w:beforeLines="0" w:beforeAutospacing="0" w:after="0" w:afterLines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="0" w:beforeLines="0" w:beforeAutospacing="0" w:after="0" w:afterLines="0" w:afterAutospacing="0"/>
      </w:pPr>
      <w:tblPr/>
      <w:tcPr>
        <w:shd w:val="clear" w:color="auto" w:fill="F1EEEE"/>
      </w:tcPr>
    </w:tblStylePr>
  </w:style>
  <w:style w:type="paragraph" w:styleId="Heading1List" w:customStyle="1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styleId="Heading2List" w:customStyle="1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styleId="Heading3List" w:customStyle="1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hAnsi="Georgia" w:eastAsiaTheme="majorEastAs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styleId="Logo" w:customStyle="1">
    <w:name w:val="Logo"/>
    <w:uiPriority w:val="1"/>
    <w:qFormat/>
    <w:rsid w:val="00C3571E"/>
    <w:pPr>
      <w:spacing w:after="600"/>
      <w:ind w:left="-425"/>
    </w:pPr>
    <w:rPr>
      <w:rFonts w:ascii="Calibri" w:hAnsi="Calibri"/>
      <w:noProof/>
      <w:color w:val="000000"/>
      <w:sz w:val="20"/>
      <w:lang w:val="en-AU" w:eastAsia="en-AU"/>
    </w:rPr>
  </w:style>
  <w:style w:type="paragraph" w:styleId="Heading2ListBullet" w:customStyle="1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styleId="Heading2ListNum" w:customStyle="1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styleId="Heading3ListBullet" w:customStyle="1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styleId="Heading2ListBody" w:customStyle="1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styleId="Heading3ListBody" w:customStyle="1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styleId="Heading3ListNum" w:customStyle="1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styleId="TableText-SmlBullet" w:customStyle="1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styleId="Form" w:customStyle="1">
    <w:name w:val="Form"/>
    <w:basedOn w:val="Normal"/>
    <w:uiPriority w:val="1"/>
    <w:qFormat/>
    <w:rsid w:val="00B868E0"/>
    <w:pPr>
      <w:pBdr>
        <w:top w:val="single" w:color="E7E6E6" w:themeColor="background2" w:sz="2" w:space="6"/>
        <w:bottom w:val="single" w:color="E7E6E6" w:themeColor="background2" w:sz="2" w:space="6"/>
        <w:between w:val="single" w:color="E7E6E6" w:themeColor="background2" w:sz="2" w:space="6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styleId="Subsubtitle" w:customStyle="1">
    <w:name w:val="Subsubtitle"/>
    <w:uiPriority w:val="1"/>
    <w:qFormat/>
    <w:rsid w:val="00721277"/>
    <w:pPr>
      <w:spacing w:before="200" w:after="200"/>
    </w:pPr>
    <w:rPr>
      <w:rFonts w:ascii="Calibri" w:hAnsi="Calibri" w:eastAsiaTheme="majorEastAsia" w:cstheme="majorBidi"/>
      <w:b/>
      <w:noProof/>
      <w:sz w:val="24"/>
      <w:szCs w:val="24"/>
      <w:lang w:val="en-AU"/>
    </w:rPr>
  </w:style>
  <w:style w:type="paragraph" w:styleId="Frame" w:customStyle="1">
    <w:name w:val="Frame"/>
    <w:basedOn w:val="Normal"/>
    <w:uiPriority w:val="1"/>
    <w:qFormat/>
    <w:rsid w:val="00B868E0"/>
    <w:pPr>
      <w:framePr w:w="8789" w:wrap="around" w:hAnchor="text" w:vAnchor="text" w:xAlign="center" w:y="1"/>
      <w:pBdr>
        <w:top w:val="single" w:color="E7E6E6" w:themeColor="background2" w:sz="8" w:space="8"/>
        <w:left w:val="single" w:color="E7E6E6" w:themeColor="background2" w:sz="8" w:space="8"/>
        <w:bottom w:val="single" w:color="E7E6E6" w:themeColor="background2" w:sz="8" w:space="8"/>
        <w:right w:val="single" w:color="E7E6E6" w:themeColor="background2" w:sz="8" w:space="8"/>
      </w:pBdr>
      <w:spacing w:before="0" w:after="0"/>
    </w:pPr>
    <w:rPr>
      <w:noProof/>
    </w:rPr>
  </w:style>
  <w:style w:type="paragraph" w:styleId="Form2FieldTitle" w:customStyle="1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hAnsi="Calibri" w:cs="Arial"/>
      <w:b/>
      <w:color w:val="000000" w:themeColor="text1"/>
      <w:sz w:val="18"/>
      <w:szCs w:val="18"/>
      <w:lang w:val="en-AU"/>
    </w:rPr>
  </w:style>
  <w:style w:type="paragraph" w:styleId="Form3Field" w:customStyle="1">
    <w:name w:val="Form 3Field"/>
    <w:uiPriority w:val="1"/>
    <w:qFormat/>
    <w:rsid w:val="00C3571E"/>
    <w:pPr>
      <w:pBdr>
        <w:bottom w:val="single" w:color="94B2BF" w:themeColor="accent4" w:sz="8" w:space="4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0"/>
      <w:szCs w:val="20"/>
      <w:lang w:val="en-AU"/>
    </w:rPr>
  </w:style>
  <w:style w:type="paragraph" w:styleId="Form1SectionTitle" w:customStyle="1">
    <w:name w:val="Form 1Section Title"/>
    <w:uiPriority w:val="1"/>
    <w:qFormat/>
    <w:rsid w:val="0056345E"/>
    <w:pPr>
      <w:keepNext/>
      <w:spacing w:before="360" w:after="240"/>
    </w:pPr>
    <w:rPr>
      <w:rFonts w:ascii="Arial" w:hAnsi="Arial" w:eastAsiaTheme="majorEastAsia" w:cstheme="majorBidi"/>
      <w:b/>
      <w:iCs/>
      <w:color w:val="A08463" w:themeColor="accent2"/>
      <w:sz w:val="28"/>
      <w:szCs w:val="24"/>
      <w:lang w:val="en-AU"/>
    </w:rPr>
  </w:style>
  <w:style w:type="table" w:styleId="ROItable" w:customStyle="1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Body" w:customStyle="1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styleId="BodyChar" w:customStyle="1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png" Id="R0eb272fa26a04b4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64B2A1A1E242CB936345E9C1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F816D-6381-427A-BBD7-B97B707D3EC7}"/>
      </w:docPartPr>
      <w:docPartBody>
        <w:p xmlns:wp14="http://schemas.microsoft.com/office/word/2010/wordml" w:rsidR="00B75A52" w:rsidP="006E6D87" w:rsidRDefault="006E6D87" w14:paraId="3D0973B8" wp14:textId="77777777">
          <w:pPr>
            <w:pStyle w:val="5964B2A1A1E242CB936345E9C1F1713A"/>
          </w:pPr>
          <w:r w:rsidRPr="00144E12">
            <w:rPr>
              <w:rStyle w:val="Heading4Char"/>
            </w:rPr>
            <w:t>Student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2940B1"/>
    <w:rsid w:val="00366DAF"/>
    <w:rsid w:val="004D5486"/>
    <w:rsid w:val="0051296B"/>
    <w:rsid w:val="00613D4B"/>
    <w:rsid w:val="006E6D87"/>
    <w:rsid w:val="008864A5"/>
    <w:rsid w:val="00A804E1"/>
    <w:rsid w:val="00A966B8"/>
    <w:rsid w:val="00B75A52"/>
    <w:rsid w:val="00D22458"/>
    <w:rsid w:val="00DA39C9"/>
    <w:rsid w:val="00E06799"/>
    <w:rsid w:val="00E176F9"/>
    <w:rsid w:val="00FC322F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D87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E6D87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5964B2A1A1E242CB936345E9C1F1713A">
    <w:name w:val="5964B2A1A1E242CB936345E9C1F1713A"/>
    <w:rsid w:val="006E6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  <SharedWithUsers xmlns="7b81b886-6b02-4be3-8353-0587e9281491">
      <UserInfo>
        <DisplayName/>
        <AccountId xsi:nil="true"/>
        <AccountType/>
      </UserInfo>
    </SharedWithUsers>
    <MediaLengthInSeconds xmlns="d4034638-fda9-44ee-b9af-f19ff59c126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  <ds:schemaRef ds:uri="http://schemas.microsoft.com/sharepoint/v3"/>
    <ds:schemaRef ds:uri="d4034638-fda9-44ee-b9af-f19ff59c1265"/>
    <ds:schemaRef ds:uri="http://schemas.microsoft.com/office/infopath/2007/PartnerControls"/>
    <ds:schemaRef ds:uri="7b81b886-6b02-4be3-8353-0587e9281491"/>
  </ds:schemaRefs>
</ds:datastoreItem>
</file>

<file path=customXml/itemProps4.xml><?xml version="1.0" encoding="utf-8"?>
<ds:datastoreItem xmlns:ds="http://schemas.openxmlformats.org/officeDocument/2006/customXml" ds:itemID="{A0048011-81AD-4C8C-8D73-8E8BB0F3F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034638-fda9-44ee-b9af-f19ff59c1265"/>
    <ds:schemaRef ds:uri="7b81b886-6b02-4be3-8353-0587e9281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GE_Policy-template.dotx</ap:Template>
  <ap:Application>Microsoft Word for the web</ap:Application>
  <ap:DocSecurity>0</ap:DocSecurity>
  <ap:ScaleCrop>false</ap:ScaleCrop>
  <ap:Company>Drag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[Insert Name Policy and Procedure]</dc:title>
  <dc:creator>Debra Hansen</dc:creator>
  <lastModifiedBy>Daniel Ly</lastModifiedBy>
  <revision>31</revision>
  <dcterms:created xsi:type="dcterms:W3CDTF">2023-05-09T22:55:00.0000000Z</dcterms:created>
  <dcterms:modified xsi:type="dcterms:W3CDTF">2025-02-08T05:50:58.2976332Z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0x010100F4FD8DDBA1AEE043A7917EB77FCD0B5A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MediaServiceImageTags">
    <vt:lpwstr/>
  </property>
  <property fmtid="{D5CDD505-2E9C-101B-9397-08002B2CF9AE}" pid="19" name="_ColorHex">
    <vt:lpwstr/>
  </property>
  <property fmtid="{D5CDD505-2E9C-101B-9397-08002B2CF9AE}" pid="20" name="_Emoji">
    <vt:lpwstr/>
  </property>
  <property fmtid="{D5CDD505-2E9C-101B-9397-08002B2CF9AE}" pid="21" name="_ColorTag">
    <vt:lpwstr/>
  </property>
  <property fmtid="{D5CDD505-2E9C-101B-9397-08002B2CF9AE}" pid="22" name="TriggerFlowInfo">
    <vt:lpwstr/>
  </property>
</Properties>
</file>